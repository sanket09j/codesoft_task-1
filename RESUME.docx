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66192" w14:textId="023629BB" w:rsidR="00BA56D5" w:rsidRDefault="003B1C34" w:rsidP="003B1C34">
      <w:pPr>
        <w:pStyle w:val="ContactInfo"/>
      </w:pPr>
      <w:r>
        <w:t>Pune:7666039243</w:t>
      </w:r>
    </w:p>
    <w:p w14:paraId="42150B2B" w14:textId="5E93FEBC" w:rsidR="003B1C34" w:rsidRDefault="003B1C34" w:rsidP="003B1C34">
      <w:pPr>
        <w:pStyle w:val="ContactInfo"/>
      </w:pPr>
      <w:r>
        <w:t>Email:jsanket460@gmail.com</w:t>
      </w:r>
    </w:p>
    <w:p w14:paraId="22BA1AB9" w14:textId="1C863EE6" w:rsidR="00BA56D5" w:rsidRDefault="00BA56D5">
      <w:pPr>
        <w:pStyle w:val="ContactInfo"/>
        <w:rPr>
          <w:rStyle w:val="Emphasis"/>
        </w:rPr>
      </w:pPr>
    </w:p>
    <w:p w14:paraId="589FE846" w14:textId="3F3D34AB" w:rsidR="00BA56D5" w:rsidRDefault="006B13C6">
      <w:pPr>
        <w:pStyle w:val="Name"/>
      </w:pPr>
      <w:r>
        <w:t>SANKET JADHAV</w:t>
      </w:r>
    </w:p>
    <w:tbl>
      <w:tblPr>
        <w:tblStyle w:val="ResumeTable"/>
        <w:tblW w:w="4963" w:type="pct"/>
        <w:tblLook w:val="04A0" w:firstRow="1" w:lastRow="0" w:firstColumn="1" w:lastColumn="0" w:noHBand="0" w:noVBand="1"/>
        <w:tblCaption w:val="Resume text"/>
        <w:tblDescription w:val="Resume"/>
      </w:tblPr>
      <w:tblGrid>
        <w:gridCol w:w="1704"/>
        <w:gridCol w:w="916"/>
        <w:gridCol w:w="7385"/>
      </w:tblGrid>
      <w:tr w:rsidR="00BA56D5" w14:paraId="67A90B1B" w14:textId="77777777" w:rsidTr="00EE2F29">
        <w:tc>
          <w:tcPr>
            <w:tcW w:w="1704" w:type="dxa"/>
            <w:tcBorders>
              <w:bottom w:val="single" w:sz="4" w:space="0" w:color="418AB3" w:themeColor="accent1"/>
            </w:tcBorders>
          </w:tcPr>
          <w:p w14:paraId="099EA0B2" w14:textId="1CF8AE57" w:rsidR="00BA56D5" w:rsidRPr="00EE2F29" w:rsidRDefault="003B1C34">
            <w:pPr>
              <w:pStyle w:val="Heading1"/>
              <w:rPr>
                <w:sz w:val="32"/>
                <w:szCs w:val="32"/>
              </w:rPr>
            </w:pPr>
            <w:r w:rsidRPr="00EE2F29">
              <w:rPr>
                <w:sz w:val="32"/>
                <w:szCs w:val="32"/>
              </w:rPr>
              <w:t>education</w:t>
            </w:r>
          </w:p>
        </w:tc>
        <w:tc>
          <w:tcPr>
            <w:tcW w:w="916" w:type="dxa"/>
            <w:tcBorders>
              <w:bottom w:val="single" w:sz="4" w:space="0" w:color="418AB3" w:themeColor="accent1"/>
            </w:tcBorders>
          </w:tcPr>
          <w:p w14:paraId="25878948" w14:textId="77777777" w:rsidR="00BA56D5" w:rsidRDefault="00BA56D5"/>
        </w:tc>
        <w:tc>
          <w:tcPr>
            <w:tcW w:w="7386" w:type="dxa"/>
            <w:tcBorders>
              <w:bottom w:val="single" w:sz="4" w:space="0" w:color="418AB3" w:themeColor="accent1"/>
            </w:tcBorders>
          </w:tcPr>
          <w:p w14:paraId="37372426" w14:textId="77777777" w:rsidR="003B1C34" w:rsidRDefault="003B1C34" w:rsidP="003B1C34">
            <w:pPr>
              <w:rPr>
                <w:rFonts w:cstheme="minorHAnsi"/>
                <w:spacing w:val="-2"/>
              </w:rPr>
            </w:pPr>
            <w:r w:rsidRPr="00EE2F29">
              <w:rPr>
                <w:rFonts w:cstheme="minorHAnsi"/>
                <w:spacing w:val="-2"/>
                <w:highlight w:val="green"/>
              </w:rPr>
              <w:t>BACHELOR OF ENGINEERING (B.E) COMPUTER SCIENCE (Pursuing)</w:t>
            </w:r>
          </w:p>
          <w:p w14:paraId="597299CC" w14:textId="77777777" w:rsidR="003B1C34" w:rsidRDefault="003B1C34" w:rsidP="003B1C34">
            <w:pPr>
              <w:rPr>
                <w:rFonts w:cstheme="minorHAnsi"/>
                <w:spacing w:val="-2"/>
              </w:rPr>
            </w:pPr>
            <w:r w:rsidRPr="00EE2F29">
              <w:rPr>
                <w:rFonts w:cstheme="minorHAnsi"/>
                <w:spacing w:val="-2"/>
              </w:rPr>
              <w:t>JSPM’S BHIVARABAI SAWANT INSTITUTE OF TECHNOLOGY AND RESEARCH</w:t>
            </w:r>
          </w:p>
          <w:p w14:paraId="078CBCAC" w14:textId="77777777" w:rsidR="00EE2F29" w:rsidRDefault="00EE2F29" w:rsidP="003B1C34">
            <w:pPr>
              <w:rPr>
                <w:rFonts w:cstheme="minorHAnsi"/>
                <w:spacing w:val="-2"/>
              </w:rPr>
            </w:pPr>
          </w:p>
          <w:p w14:paraId="6C5772F3" w14:textId="723BD535" w:rsidR="003B1C34" w:rsidRPr="00EE2F29" w:rsidRDefault="00EE2F29" w:rsidP="003B1C34">
            <w:pPr>
              <w:rPr>
                <w:rFonts w:cstheme="minorHAnsi"/>
                <w:spacing w:val="-2"/>
                <w:highlight w:val="cyan"/>
              </w:rPr>
            </w:pPr>
            <w:r w:rsidRPr="00EE2F29">
              <w:rPr>
                <w:rFonts w:cstheme="minorHAnsi"/>
                <w:spacing w:val="-2"/>
                <w:highlight w:val="cyan"/>
              </w:rPr>
              <w:t>S</w:t>
            </w:r>
            <w:r w:rsidR="003B1C34" w:rsidRPr="00EE2F29">
              <w:rPr>
                <w:rFonts w:cstheme="minorHAnsi"/>
                <w:spacing w:val="-2"/>
                <w:highlight w:val="cyan"/>
              </w:rPr>
              <w:t>ENIOR SECONDARY (XII),SCIENCE</w:t>
            </w:r>
          </w:p>
          <w:p w14:paraId="71E1D201" w14:textId="77777777" w:rsidR="003B1C34" w:rsidRPr="00EE2F29" w:rsidRDefault="003B1C34" w:rsidP="003B1C34">
            <w:pPr>
              <w:rPr>
                <w:rFonts w:cstheme="minorHAnsi"/>
                <w:spacing w:val="-2"/>
              </w:rPr>
            </w:pPr>
            <w:r w:rsidRPr="00EE2F29">
              <w:rPr>
                <w:rFonts w:cstheme="minorHAnsi"/>
                <w:spacing w:val="-2"/>
              </w:rPr>
              <w:t>GLORY ENGLISH MEDIUM SCHOOL (CBSE BOARD)</w:t>
            </w:r>
          </w:p>
          <w:p w14:paraId="7F4268C5" w14:textId="77777777" w:rsidR="003B1C34" w:rsidRPr="00EE2F29" w:rsidRDefault="003B1C34" w:rsidP="003B1C34">
            <w:pPr>
              <w:rPr>
                <w:rFonts w:cstheme="minorHAnsi"/>
                <w:spacing w:val="-2"/>
              </w:rPr>
            </w:pPr>
            <w:r w:rsidRPr="00EE2F29">
              <w:rPr>
                <w:rFonts w:cstheme="minorHAnsi"/>
                <w:spacing w:val="-2"/>
              </w:rPr>
              <w:t>Year of Completion :  2021</w:t>
            </w:r>
          </w:p>
          <w:p w14:paraId="31BA49E0" w14:textId="77777777" w:rsidR="003B1C34" w:rsidRDefault="003B1C34" w:rsidP="003B1C34">
            <w:pPr>
              <w:rPr>
                <w:rFonts w:cstheme="minorHAnsi"/>
                <w:spacing w:val="-2"/>
              </w:rPr>
            </w:pPr>
            <w:r w:rsidRPr="00EE2F29">
              <w:rPr>
                <w:rFonts w:cstheme="minorHAnsi"/>
                <w:spacing w:val="-2"/>
              </w:rPr>
              <w:t>Percentage: 87.02%</w:t>
            </w:r>
          </w:p>
          <w:p w14:paraId="49641DE6" w14:textId="77777777" w:rsidR="00EE2F29" w:rsidRDefault="00EE2F29" w:rsidP="003B1C34">
            <w:pPr>
              <w:rPr>
                <w:rFonts w:cstheme="minorHAnsi"/>
                <w:spacing w:val="-2"/>
              </w:rPr>
            </w:pPr>
          </w:p>
          <w:p w14:paraId="65366B1B" w14:textId="77777777" w:rsidR="003B1C34" w:rsidRPr="00EE2F29" w:rsidRDefault="003B1C34" w:rsidP="003B1C34">
            <w:pPr>
              <w:rPr>
                <w:rFonts w:cstheme="minorHAnsi"/>
                <w:spacing w:val="-2"/>
                <w:highlight w:val="lightGray"/>
              </w:rPr>
            </w:pPr>
            <w:r w:rsidRPr="00EE2F29">
              <w:rPr>
                <w:rFonts w:cstheme="minorHAnsi"/>
                <w:spacing w:val="-2"/>
                <w:highlight w:val="lightGray"/>
              </w:rPr>
              <w:t>SECONADARY (X)</w:t>
            </w:r>
          </w:p>
          <w:p w14:paraId="73B7C7CB" w14:textId="77777777" w:rsidR="003B1C34" w:rsidRPr="00EE2F29" w:rsidRDefault="003B1C34" w:rsidP="003B1C34">
            <w:pPr>
              <w:rPr>
                <w:rFonts w:cstheme="minorHAnsi"/>
                <w:spacing w:val="-2"/>
              </w:rPr>
            </w:pPr>
            <w:r w:rsidRPr="00EE2F29">
              <w:rPr>
                <w:rFonts w:cstheme="minorHAnsi"/>
                <w:spacing w:val="-2"/>
              </w:rPr>
              <w:t>GLORY ENGLISH MEDUIM SCHOOL (CBSE BOARD)</w:t>
            </w:r>
          </w:p>
          <w:p w14:paraId="6C78A08B" w14:textId="77777777" w:rsidR="003B1C34" w:rsidRPr="00EE2F29" w:rsidRDefault="003B1C34" w:rsidP="003B1C34">
            <w:pPr>
              <w:rPr>
                <w:rFonts w:cstheme="minorHAnsi"/>
                <w:spacing w:val="-2"/>
              </w:rPr>
            </w:pPr>
            <w:r w:rsidRPr="00EE2F29">
              <w:rPr>
                <w:rFonts w:cstheme="minorHAnsi"/>
                <w:spacing w:val="-2"/>
              </w:rPr>
              <w:t>Year of Completion : 2019</w:t>
            </w:r>
          </w:p>
          <w:p w14:paraId="6AB3E09E" w14:textId="77777777" w:rsidR="003B1C34" w:rsidRDefault="003B1C34" w:rsidP="003B1C34">
            <w:pPr>
              <w:rPr>
                <w:rFonts w:cstheme="minorHAnsi"/>
                <w:spacing w:val="-2"/>
              </w:rPr>
            </w:pPr>
            <w:r w:rsidRPr="00EE2F29">
              <w:rPr>
                <w:rFonts w:cstheme="minorHAnsi"/>
                <w:spacing w:val="-2"/>
              </w:rPr>
              <w:t>Percenetage:86%</w:t>
            </w:r>
          </w:p>
          <w:p w14:paraId="4DF9150A" w14:textId="25227D8C" w:rsidR="00BA56D5" w:rsidRDefault="00BA56D5" w:rsidP="003B1C34"/>
        </w:tc>
      </w:tr>
      <w:tr w:rsidR="00BA56D5" w14:paraId="2BD0D66E" w14:textId="77777777" w:rsidTr="00EE2F29">
        <w:tc>
          <w:tcPr>
            <w:tcW w:w="1704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5B1BE8EB" w14:textId="472436B1" w:rsidR="00BA56D5" w:rsidRPr="00EE2F29" w:rsidRDefault="003B1C34">
            <w:pPr>
              <w:pStyle w:val="Heading1"/>
              <w:rPr>
                <w:sz w:val="32"/>
                <w:szCs w:val="32"/>
              </w:rPr>
            </w:pPr>
            <w:r w:rsidRPr="00EE2F29">
              <w:rPr>
                <w:sz w:val="32"/>
                <w:szCs w:val="32"/>
              </w:rPr>
              <w:t>projects</w:t>
            </w:r>
          </w:p>
        </w:tc>
        <w:tc>
          <w:tcPr>
            <w:tcW w:w="916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58C35E9B" w14:textId="77777777" w:rsidR="00BA56D5" w:rsidRDefault="00BA56D5"/>
        </w:tc>
        <w:tc>
          <w:tcPr>
            <w:tcW w:w="7386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229C3060" w14:textId="1E5E6142" w:rsidR="003B1C34" w:rsidRPr="00EE2F29" w:rsidRDefault="003B1C34" w:rsidP="003B1C34">
            <w:pPr>
              <w:rPr>
                <w:rFonts w:cstheme="minorHAnsi"/>
                <w:spacing w:val="-2"/>
              </w:rPr>
            </w:pPr>
            <w:r w:rsidRPr="00EE2F29">
              <w:rPr>
                <w:rFonts w:cstheme="minorHAnsi"/>
                <w:spacing w:val="-2"/>
              </w:rPr>
              <w:t>.Electronic water level indicator (</w:t>
            </w:r>
            <w:r w:rsidR="00EE2F29" w:rsidRPr="00EE2F29">
              <w:rPr>
                <w:rFonts w:cstheme="minorHAnsi"/>
                <w:spacing w:val="-2"/>
              </w:rPr>
              <w:t>Y</w:t>
            </w:r>
            <w:r w:rsidRPr="00EE2F29">
              <w:rPr>
                <w:rFonts w:cstheme="minorHAnsi"/>
                <w:spacing w:val="-2"/>
              </w:rPr>
              <w:t>ear July 2022)</w:t>
            </w:r>
          </w:p>
          <w:p w14:paraId="5CF8860D" w14:textId="4F0FE059" w:rsidR="003B1C34" w:rsidRPr="00EE2F29" w:rsidRDefault="003B1C34" w:rsidP="003B1C34">
            <w:pPr>
              <w:rPr>
                <w:rFonts w:cstheme="minorHAnsi"/>
                <w:spacing w:val="-2"/>
              </w:rPr>
            </w:pPr>
            <w:r w:rsidRPr="00EE2F29">
              <w:rPr>
                <w:rFonts w:cstheme="minorHAnsi"/>
                <w:spacing w:val="-2"/>
              </w:rPr>
              <w:t>.</w:t>
            </w:r>
            <w:r w:rsidR="00EE2F29">
              <w:rPr>
                <w:rFonts w:cstheme="minorHAnsi"/>
                <w:spacing w:val="-2"/>
              </w:rPr>
              <w:t>P</w:t>
            </w:r>
            <w:r w:rsidRPr="00EE2F29">
              <w:rPr>
                <w:rFonts w:cstheme="minorHAnsi"/>
                <w:spacing w:val="-2"/>
              </w:rPr>
              <w:t>arking management system .(Y</w:t>
            </w:r>
            <w:r w:rsidR="00EE2F29" w:rsidRPr="00EE2F29">
              <w:rPr>
                <w:rFonts w:cstheme="minorHAnsi"/>
                <w:spacing w:val="-2"/>
              </w:rPr>
              <w:t>ear</w:t>
            </w:r>
            <w:r w:rsidRPr="00EE2F29">
              <w:rPr>
                <w:rFonts w:cstheme="minorHAnsi"/>
                <w:spacing w:val="-2"/>
              </w:rPr>
              <w:t xml:space="preserve"> </w:t>
            </w:r>
            <w:r w:rsidR="00EE2F29" w:rsidRPr="00EE2F29">
              <w:rPr>
                <w:rFonts w:cstheme="minorHAnsi"/>
                <w:spacing w:val="-2"/>
              </w:rPr>
              <w:t xml:space="preserve">octomber </w:t>
            </w:r>
            <w:r w:rsidRPr="00EE2F29">
              <w:rPr>
                <w:rFonts w:cstheme="minorHAnsi"/>
                <w:spacing w:val="-2"/>
              </w:rPr>
              <w:t>2023)</w:t>
            </w:r>
          </w:p>
          <w:p w14:paraId="453B7CE2" w14:textId="77777777" w:rsidR="003B1C34" w:rsidRPr="00EE2F29" w:rsidRDefault="003B1C34" w:rsidP="003B1C34">
            <w:pPr>
              <w:rPr>
                <w:rFonts w:cstheme="minorHAnsi"/>
                <w:spacing w:val="-2"/>
              </w:rPr>
            </w:pPr>
          </w:p>
          <w:p w14:paraId="1632D3FA" w14:textId="77777777" w:rsidR="003B1C34" w:rsidRPr="00EE2F29" w:rsidRDefault="003B1C34" w:rsidP="003B1C34">
            <w:pPr>
              <w:rPr>
                <w:rFonts w:cstheme="minorHAnsi"/>
                <w:spacing w:val="-2"/>
              </w:rPr>
            </w:pPr>
            <w:r w:rsidRPr="00EE2F29">
              <w:rPr>
                <w:rFonts w:cstheme="minorHAnsi"/>
                <w:spacing w:val="-2"/>
              </w:rPr>
              <w:t>I have made two project “Electronic water level indicator” ,made in first year. Second “parking management system” was made in third year .</w:t>
            </w:r>
          </w:p>
          <w:p w14:paraId="1EE755BC" w14:textId="3BC2F02E" w:rsidR="00BA56D5" w:rsidRDefault="00BA56D5" w:rsidP="003B1C34">
            <w:pPr>
              <w:pStyle w:val="Heading2"/>
            </w:pPr>
          </w:p>
        </w:tc>
      </w:tr>
      <w:tr w:rsidR="00BA56D5" w14:paraId="333F4E6D" w14:textId="77777777" w:rsidTr="00EE2F29">
        <w:tc>
          <w:tcPr>
            <w:tcW w:w="1704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05BEF83B" w14:textId="77777777" w:rsidR="00BA56D5" w:rsidRPr="00EE2F29" w:rsidRDefault="008F7017" w:rsidP="00D40317">
            <w:pPr>
              <w:pStyle w:val="Heading1"/>
              <w:jc w:val="center"/>
              <w:rPr>
                <w:sz w:val="32"/>
                <w:szCs w:val="32"/>
              </w:rPr>
            </w:pPr>
            <w:r w:rsidRPr="00EE2F29">
              <w:rPr>
                <w:sz w:val="32"/>
                <w:szCs w:val="32"/>
              </w:rPr>
              <w:t>Skills</w:t>
            </w:r>
          </w:p>
        </w:tc>
        <w:tc>
          <w:tcPr>
            <w:tcW w:w="916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0A45A0BD" w14:textId="77777777" w:rsidR="00BA56D5" w:rsidRPr="00EE2F29" w:rsidRDefault="00BA56D5">
            <w:pPr>
              <w:rPr>
                <w:sz w:val="32"/>
                <w:szCs w:val="32"/>
              </w:rPr>
            </w:pPr>
          </w:p>
        </w:tc>
        <w:tc>
          <w:tcPr>
            <w:tcW w:w="7386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4B82F17B" w14:textId="77777777" w:rsidR="00BA56D5" w:rsidRDefault="00EE2F29" w:rsidP="00EE2F29">
            <w:pPr>
              <w:pStyle w:val="ResumeText"/>
            </w:pPr>
            <w:r>
              <w:t>HTML &amp; CSS (intermediate)</w:t>
            </w:r>
          </w:p>
          <w:p w14:paraId="344FC173" w14:textId="77777777" w:rsidR="00EE2F29" w:rsidRDefault="00EE2F29" w:rsidP="00EE2F29">
            <w:pPr>
              <w:pStyle w:val="ResumeText"/>
            </w:pPr>
            <w:r>
              <w:t>C++ (beginner)</w:t>
            </w:r>
          </w:p>
          <w:p w14:paraId="0528FB3B" w14:textId="39B39B0D" w:rsidR="00EE2F29" w:rsidRDefault="009707B8" w:rsidP="00EE2F29">
            <w:pPr>
              <w:pStyle w:val="ResumeText"/>
            </w:pPr>
            <w:r>
              <w:t>My</w:t>
            </w:r>
            <w:r w:rsidR="00EE2F29">
              <w:t>SQL (intermediate)</w:t>
            </w:r>
          </w:p>
          <w:p w14:paraId="7DAEF240" w14:textId="0FA29861" w:rsidR="00EE2F29" w:rsidRDefault="009707B8" w:rsidP="00EE2F29">
            <w:pPr>
              <w:pStyle w:val="ResumeText"/>
            </w:pPr>
            <w:r>
              <w:t>Javascript(intermediate)</w:t>
            </w:r>
          </w:p>
          <w:p w14:paraId="7121A838" w14:textId="4C986C47" w:rsidR="00EE2F29" w:rsidRDefault="00EE2F29" w:rsidP="00EE2F29">
            <w:pPr>
              <w:pStyle w:val="ResumeText"/>
            </w:pPr>
            <w:r>
              <w:t>English proficiency (intermediate)</w:t>
            </w:r>
          </w:p>
        </w:tc>
      </w:tr>
      <w:tr w:rsidR="00BA56D5" w14:paraId="2D2986B3" w14:textId="77777777" w:rsidTr="00EE2F29">
        <w:tc>
          <w:tcPr>
            <w:tcW w:w="1704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1EB07C99" w14:textId="36BECEFC" w:rsidR="00BA56D5" w:rsidRDefault="00BA56D5">
            <w:pPr>
              <w:pStyle w:val="Heading1"/>
            </w:pPr>
          </w:p>
        </w:tc>
        <w:tc>
          <w:tcPr>
            <w:tcW w:w="916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73A8BA9E" w14:textId="77777777" w:rsidR="00BA56D5" w:rsidRDefault="00BA56D5"/>
        </w:tc>
        <w:tc>
          <w:tcPr>
            <w:tcW w:w="7386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6CFFD209" w14:textId="044FC457" w:rsidR="00BA56D5" w:rsidRDefault="00BA56D5">
            <w:pPr>
              <w:pStyle w:val="ResumeText"/>
            </w:pPr>
          </w:p>
        </w:tc>
      </w:tr>
      <w:tr w:rsidR="00BA56D5" w14:paraId="6C2A9B37" w14:textId="77777777" w:rsidTr="00EE2F29">
        <w:tc>
          <w:tcPr>
            <w:tcW w:w="1704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2D215C5E" w14:textId="4975FDA5" w:rsidR="00BA56D5" w:rsidRDefault="00BA56D5">
            <w:pPr>
              <w:pStyle w:val="Heading1"/>
            </w:pPr>
          </w:p>
        </w:tc>
        <w:tc>
          <w:tcPr>
            <w:tcW w:w="916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73E145BB" w14:textId="77777777" w:rsidR="00BA56D5" w:rsidRDefault="00BA56D5"/>
        </w:tc>
        <w:tc>
          <w:tcPr>
            <w:tcW w:w="7386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5B1FC08C" w14:textId="0CD964DB" w:rsidR="00BA56D5" w:rsidRDefault="00BA56D5"/>
        </w:tc>
      </w:tr>
      <w:tr w:rsidR="00BA56D5" w14:paraId="0D7F02C5" w14:textId="77777777" w:rsidTr="00EE2F29">
        <w:tc>
          <w:tcPr>
            <w:tcW w:w="1704" w:type="dxa"/>
            <w:tcBorders>
              <w:top w:val="single" w:sz="4" w:space="0" w:color="418AB3" w:themeColor="accent1"/>
              <w:bottom w:val="nil"/>
            </w:tcBorders>
          </w:tcPr>
          <w:p w14:paraId="39917D73" w14:textId="16CB04F2" w:rsidR="00BA56D5" w:rsidRDefault="00BA56D5">
            <w:pPr>
              <w:pStyle w:val="Heading1"/>
            </w:pPr>
          </w:p>
        </w:tc>
        <w:tc>
          <w:tcPr>
            <w:tcW w:w="916" w:type="dxa"/>
            <w:tcBorders>
              <w:top w:val="single" w:sz="4" w:space="0" w:color="418AB3" w:themeColor="accent1"/>
              <w:bottom w:val="nil"/>
            </w:tcBorders>
          </w:tcPr>
          <w:p w14:paraId="1D8670FB" w14:textId="77777777" w:rsidR="00BA56D5" w:rsidRDefault="00BA56D5"/>
        </w:tc>
        <w:tc>
          <w:tcPr>
            <w:tcW w:w="7386" w:type="dxa"/>
            <w:tcBorders>
              <w:top w:val="single" w:sz="4" w:space="0" w:color="418AB3" w:themeColor="accent1"/>
              <w:bottom w:val="nil"/>
            </w:tcBorders>
          </w:tcPr>
          <w:p w14:paraId="60B7FD58" w14:textId="4E907450" w:rsidR="00BA56D5" w:rsidRDefault="00BA56D5"/>
        </w:tc>
      </w:tr>
    </w:tbl>
    <w:p w14:paraId="5C9A0553" w14:textId="77777777" w:rsidR="00BA56D5" w:rsidRDefault="00BA56D5"/>
    <w:p w14:paraId="1BCB1F1D" w14:textId="77777777" w:rsidR="000A6F38" w:rsidRPr="000A6F38" w:rsidRDefault="000A6F38" w:rsidP="000A6F38">
      <w:pPr>
        <w:tabs>
          <w:tab w:val="left" w:pos="8772"/>
        </w:tabs>
      </w:pPr>
    </w:p>
    <w:sectPr w:rsidR="000A6F38" w:rsidRPr="000A6F38">
      <w:footerReference w:type="default" r:id="rId7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4A52C" w14:textId="77777777" w:rsidR="00F20C46" w:rsidRDefault="00F20C46">
      <w:pPr>
        <w:spacing w:before="0" w:after="0" w:line="240" w:lineRule="auto"/>
      </w:pPr>
      <w:r>
        <w:separator/>
      </w:r>
    </w:p>
  </w:endnote>
  <w:endnote w:type="continuationSeparator" w:id="0">
    <w:p w14:paraId="049D1F05" w14:textId="77777777" w:rsidR="00F20C46" w:rsidRDefault="00F20C4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PlainTable4"/>
      <w:tblW w:w="0" w:type="auto"/>
      <w:tblLook w:val="04A0" w:firstRow="1" w:lastRow="0" w:firstColumn="1" w:lastColumn="0" w:noHBand="0" w:noVBand="1"/>
      <w:tblDescription w:val="Footer table"/>
    </w:tblPr>
    <w:tblGrid>
      <w:gridCol w:w="5032"/>
      <w:gridCol w:w="5048"/>
    </w:tblGrid>
    <w:tr w:rsidR="00BA56D5" w14:paraId="47866CD2" w14:textId="77777777" w:rsidTr="000766D2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5148" w:type="dxa"/>
        </w:tcPr>
        <w:p w14:paraId="0F35EF97" w14:textId="77777777" w:rsidR="00BA56D5" w:rsidRDefault="008F7017">
          <w:pPr>
            <w:pStyle w:val="Footer"/>
          </w:pPr>
          <w:r>
            <w:t xml:space="preserve">Page |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</w:p>
      </w:tc>
      <w:sdt>
        <w:sdtPr>
          <w:alias w:val="Your Name"/>
          <w:tag w:val=""/>
          <w:id w:val="-1352728942"/>
          <w:placeholder>
            <w:docPart w:val="0B09D2A581614881B7F8BE4191FDDD1A"/>
          </w:placeholder>
          <w:showingPlcHdr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5148" w:type="dxa"/>
            </w:tcPr>
            <w:p w14:paraId="23351C2B" w14:textId="1B8AC5B4" w:rsidR="00BA56D5" w:rsidRDefault="004571A2">
              <w:pPr>
                <w:pStyle w:val="Footer"/>
                <w:jc w:val="right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pPr>
              <w:r>
                <w:t>You might want to include your GPA here and a brief summary of relevant coursework, awards, and honors.</w:t>
              </w:r>
            </w:p>
          </w:tc>
        </w:sdtContent>
      </w:sdt>
    </w:tr>
  </w:tbl>
  <w:p w14:paraId="0B098DE8" w14:textId="77777777" w:rsidR="00BA56D5" w:rsidRDefault="00BA56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47FA1" w14:textId="77777777" w:rsidR="00F20C46" w:rsidRDefault="00F20C46">
      <w:pPr>
        <w:spacing w:before="0" w:after="0" w:line="240" w:lineRule="auto"/>
      </w:pPr>
      <w:r>
        <w:separator/>
      </w:r>
    </w:p>
  </w:footnote>
  <w:footnote w:type="continuationSeparator" w:id="0">
    <w:p w14:paraId="0BD7C89E" w14:textId="77777777" w:rsidR="00F20C46" w:rsidRDefault="00F20C46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0ED"/>
    <w:rsid w:val="000766D2"/>
    <w:rsid w:val="000A6F38"/>
    <w:rsid w:val="00132C94"/>
    <w:rsid w:val="0032577A"/>
    <w:rsid w:val="003B1C34"/>
    <w:rsid w:val="003C6F14"/>
    <w:rsid w:val="004571A2"/>
    <w:rsid w:val="00626573"/>
    <w:rsid w:val="006812AA"/>
    <w:rsid w:val="006A0593"/>
    <w:rsid w:val="006B13C6"/>
    <w:rsid w:val="006C19AC"/>
    <w:rsid w:val="006F0F86"/>
    <w:rsid w:val="007730ED"/>
    <w:rsid w:val="007D02CF"/>
    <w:rsid w:val="008071C3"/>
    <w:rsid w:val="008F7017"/>
    <w:rsid w:val="009707B8"/>
    <w:rsid w:val="00BA56D5"/>
    <w:rsid w:val="00C14551"/>
    <w:rsid w:val="00C844AF"/>
    <w:rsid w:val="00D40317"/>
    <w:rsid w:val="00DB34E1"/>
    <w:rsid w:val="00EE2F29"/>
    <w:rsid w:val="00F018F5"/>
    <w:rsid w:val="00F20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0E189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/>
    <w:lsdException w:name="heading 4" w:semiHidden="1" w:uiPriority="18" w:unhideWhenUsed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6D2"/>
    <w:rPr>
      <w:kern w:val="20"/>
    </w:rPr>
  </w:style>
  <w:style w:type="paragraph" w:styleId="Heading1">
    <w:name w:val="heading 1"/>
    <w:basedOn w:val="Normal"/>
    <w:next w:val="Normal"/>
    <w:unhideWhenUsed/>
    <w:qFormat/>
    <w:rsid w:val="000766D2"/>
    <w:pPr>
      <w:jc w:val="right"/>
      <w:outlineLvl w:val="0"/>
    </w:pPr>
    <w:rPr>
      <w:rFonts w:asciiTheme="majorHAnsi" w:eastAsiaTheme="majorEastAsia" w:hAnsiTheme="majorHAnsi" w:cstheme="majorBidi"/>
      <w:caps/>
      <w:color w:val="306785" w:themeColor="accent1" w:themeShade="BF"/>
      <w:sz w:val="21"/>
      <w:szCs w:val="21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18AB3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18AB3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0445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0445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18AB3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18AB3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04458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04458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418AB3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418AB3" w:themeColor="accent1"/>
        <w:sz w:val="22"/>
      </w:rPr>
    </w:tblStylePr>
    <w:tblStylePr w:type="firstCol">
      <w:rPr>
        <w:b/>
      </w:rPr>
    </w:tblStylePr>
  </w:style>
  <w:style w:type="character" w:styleId="Emphasis">
    <w:name w:val="Emphasis"/>
    <w:basedOn w:val="DefaultParagraphFont"/>
    <w:unhideWhenUsed/>
    <w:qFormat/>
    <w:rsid w:val="000766D2"/>
    <w:rPr>
      <w:color w:val="306785" w:themeColor="accent1" w:themeShade="BF"/>
    </w:rPr>
  </w:style>
  <w:style w:type="paragraph" w:customStyle="1" w:styleId="ContactInfo">
    <w:name w:val="Contact Info"/>
    <w:basedOn w:val="Normal"/>
    <w:qFormat/>
    <w:pPr>
      <w:spacing w:after="0" w:line="240" w:lineRule="auto"/>
      <w:jc w:val="right"/>
    </w:pPr>
    <w:rPr>
      <w:sz w:val="18"/>
      <w:szCs w:val="18"/>
    </w:rPr>
  </w:style>
  <w:style w:type="paragraph" w:customStyle="1" w:styleId="Name">
    <w:name w:val="Name"/>
    <w:basedOn w:val="Normal"/>
    <w:next w:val="Normal"/>
    <w:qFormat/>
    <w:rsid w:val="000766D2"/>
    <w:pPr>
      <w:pBdr>
        <w:top w:val="single" w:sz="4" w:space="4" w:color="306785" w:themeColor="accent1" w:themeShade="BF"/>
        <w:left w:val="single" w:sz="4" w:space="6" w:color="306785" w:themeColor="accent1" w:themeShade="BF"/>
        <w:bottom w:val="single" w:sz="4" w:space="4" w:color="306785" w:themeColor="accent1" w:themeShade="BF"/>
        <w:right w:val="single" w:sz="4" w:space="6" w:color="306785" w:themeColor="accent1" w:themeShade="BF"/>
      </w:pBdr>
      <w:shd w:val="clear" w:color="auto" w:fill="306785" w:themeFill="accent1" w:themeFillShade="BF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table" w:styleId="PlainTable4">
    <w:name w:val="Plain Table 4"/>
    <w:basedOn w:val="TableNormal"/>
    <w:uiPriority w:val="43"/>
    <w:rsid w:val="000766D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ket%20jadhav\AppData\Roaming\Microsoft\Templates\Functional%20resume%20(Simpl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B09D2A581614881B7F8BE4191FDDD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FB9163-F9F3-4718-AFE1-C6979301D93C}"/>
      </w:docPartPr>
      <w:docPartBody>
        <w:p w:rsidR="004160A4" w:rsidRDefault="004160A4">
          <w:pPr>
            <w:pStyle w:val="0B09D2A581614881B7F8BE4191FDDD1A"/>
          </w:pPr>
          <w:r>
            <w:t>You might want to include your GPA here and a brief summary of relevant coursework, awards, and honors.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032"/>
    <w:rsid w:val="004160A4"/>
    <w:rsid w:val="004F2681"/>
    <w:rsid w:val="00B85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nhideWhenUsed/>
    <w:qFormat/>
    <w:rPr>
      <w:color w:val="2F5496" w:themeColor="accent1" w:themeShade="BF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B09D2A581614881B7F8BE4191FDDD1A">
    <w:name w:val="0B09D2A581614881B7F8BE4191FDDD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 (Simple design).dotx</Template>
  <TotalTime>0</TotalTime>
  <Pages>2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2023-12-18T06:22:00Z</dcterms:created>
  <dcterms:modified xsi:type="dcterms:W3CDTF">2024-01-19T08:02:00Z</dcterms:modified>
</cp:coreProperties>
</file>